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320"/>
        <w:gridCol w:w="128"/>
        <w:gridCol w:w="912"/>
        <w:gridCol w:w="751"/>
        <w:gridCol w:w="1449"/>
        <w:gridCol w:w="844"/>
        <w:gridCol w:w="1316"/>
      </w:tblGrid>
      <w:tr w:rsidR="009E2264" w:rsidTr="008E38FF">
        <w:trPr>
          <w:trHeight w:val="344"/>
        </w:trPr>
        <w:tc>
          <w:tcPr>
            <w:tcW w:w="10440" w:type="dxa"/>
            <w:gridSpan w:val="8"/>
          </w:tcPr>
          <w:p w:rsidR="009E2264" w:rsidRPr="008E38FF" w:rsidRDefault="009E2264" w:rsidP="008E38FF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8E38FF">
              <w:rPr>
                <w:b/>
                <w:sz w:val="32"/>
                <w:szCs w:val="32"/>
              </w:rPr>
              <w:t>ФОП  Шел</w:t>
            </w:r>
            <w:r w:rsidRPr="008E38FF">
              <w:rPr>
                <w:b/>
                <w:sz w:val="32"/>
                <w:szCs w:val="32"/>
                <w:lang w:val="uk-UA"/>
              </w:rPr>
              <w:t>іхов Андрій Михайлович</w:t>
            </w:r>
          </w:p>
        </w:tc>
      </w:tr>
      <w:tr w:rsidR="009E2264" w:rsidRPr="003A69F6" w:rsidTr="008E38FF">
        <w:trPr>
          <w:trHeight w:val="1584"/>
        </w:trPr>
        <w:tc>
          <w:tcPr>
            <w:tcW w:w="5168" w:type="dxa"/>
            <w:gridSpan w:val="3"/>
          </w:tcPr>
          <w:p w:rsidR="009E2264" w:rsidRPr="003A69F6" w:rsidRDefault="009E2264" w:rsidP="008E38FF">
            <w:pPr>
              <w:jc w:val="both"/>
            </w:pPr>
            <w:smartTag w:uri="urn:schemas-microsoft-com:office:smarttags" w:element="metricconverter">
              <w:smartTagPr>
                <w:attr w:name="ProductID" w:val="58003, м"/>
              </w:smartTagPr>
              <w:r w:rsidRPr="008E38FF">
                <w:rPr>
                  <w:lang w:val="uk-UA"/>
                </w:rPr>
                <w:t>58003, м</w:t>
              </w:r>
            </w:smartTag>
            <w:r w:rsidRPr="008E38FF">
              <w:rPr>
                <w:lang w:val="uk-UA"/>
              </w:rPr>
              <w:t>.Чернівці, вул. Руська, 146</w:t>
            </w:r>
            <w:r w:rsidRPr="003A69F6">
              <w:t>/</w:t>
            </w:r>
            <w:r>
              <w:t>2</w:t>
            </w:r>
            <w:r w:rsidRPr="003A69F6">
              <w:t>:</w:t>
            </w:r>
          </w:p>
          <w:p w:rsidR="009E2264" w:rsidRPr="009019AE" w:rsidRDefault="009E2264" w:rsidP="008E38FF">
            <w:pPr>
              <w:jc w:val="both"/>
            </w:pPr>
            <w:r w:rsidRPr="008E38FF">
              <w:rPr>
                <w:lang w:val="uk-UA"/>
              </w:rPr>
              <w:t>тел.: +38(063)3279444</w:t>
            </w:r>
            <w:r w:rsidRPr="009019AE">
              <w:t>;</w:t>
            </w:r>
          </w:p>
          <w:p w:rsidR="009E2264" w:rsidRPr="009019AE" w:rsidRDefault="009E2264" w:rsidP="008E38FF">
            <w:pPr>
              <w:jc w:val="both"/>
            </w:pPr>
            <w:r w:rsidRPr="008E38FF">
              <w:rPr>
                <w:lang w:val="uk-UA"/>
              </w:rPr>
              <w:t>інд.код</w:t>
            </w:r>
            <w:r w:rsidRPr="009019AE">
              <w:t>: 2793205631</w:t>
            </w:r>
            <w:r>
              <w:t>;</w:t>
            </w:r>
          </w:p>
          <w:p w:rsidR="009E2264" w:rsidRPr="008E38FF" w:rsidRDefault="009E2264" w:rsidP="008E38FF">
            <w:pPr>
              <w:jc w:val="both"/>
              <w:rPr>
                <w:lang w:val="uk-UA"/>
              </w:rPr>
            </w:pPr>
            <w:r>
              <w:t>МФО 356282; р</w:t>
            </w:r>
            <w:r w:rsidRPr="009019AE">
              <w:t>/</w:t>
            </w:r>
            <w:r w:rsidRPr="008E38FF">
              <w:rPr>
                <w:lang w:val="uk-UA"/>
              </w:rPr>
              <w:t>р 26001060192265</w:t>
            </w:r>
          </w:p>
          <w:p w:rsidR="009E2264" w:rsidRPr="008E38FF" w:rsidRDefault="009E2264" w:rsidP="008E38FF">
            <w:pPr>
              <w:jc w:val="both"/>
              <w:rPr>
                <w:lang w:val="en-US"/>
              </w:rPr>
            </w:pPr>
            <w:r w:rsidRPr="008E38FF">
              <w:rPr>
                <w:lang w:val="uk-UA"/>
              </w:rPr>
              <w:t xml:space="preserve">ЧФ ЗАТ КБ </w:t>
            </w:r>
            <w:r w:rsidRPr="008E38FF">
              <w:rPr>
                <w:lang w:val="en-US"/>
              </w:rPr>
              <w:t>“</w:t>
            </w:r>
            <w:r w:rsidRPr="008E38FF">
              <w:rPr>
                <w:lang w:val="uk-UA"/>
              </w:rPr>
              <w:t>ПриватБанк</w:t>
            </w:r>
            <w:r w:rsidRPr="008E38FF">
              <w:rPr>
                <w:lang w:val="en-US"/>
              </w:rPr>
              <w:t>”</w:t>
            </w:r>
          </w:p>
        </w:tc>
        <w:tc>
          <w:tcPr>
            <w:tcW w:w="5272" w:type="dxa"/>
            <w:gridSpan w:val="5"/>
          </w:tcPr>
          <w:p w:rsidR="009E2264" w:rsidRPr="008E38FF" w:rsidRDefault="009E2264" w:rsidP="008E38FF">
            <w:pPr>
              <w:jc w:val="both"/>
              <w:rPr>
                <w:b/>
                <w:sz w:val="28"/>
                <w:szCs w:val="28"/>
                <w:lang w:val="uk-UA"/>
              </w:rPr>
            </w:pPr>
          </w:p>
          <w:p w:rsidR="009E2264" w:rsidRPr="0052391A" w:rsidRDefault="009E2264" w:rsidP="008E38FF">
            <w:pPr>
              <w:ind w:left="394"/>
              <w:jc w:val="both"/>
              <w:rPr>
                <w:b/>
                <w:sz w:val="28"/>
                <w:szCs w:val="28"/>
                <w:lang w:val="uk-UA"/>
              </w:rPr>
            </w:pPr>
            <w:r w:rsidRPr="008E38FF">
              <w:rPr>
                <w:b/>
                <w:sz w:val="28"/>
                <w:szCs w:val="28"/>
                <w:lang w:val="uk-UA"/>
              </w:rPr>
              <w:t xml:space="preserve">Рахунок № </w:t>
            </w:r>
            <w:r>
              <w:rPr>
                <w:b/>
                <w:sz w:val="28"/>
                <w:szCs w:val="28"/>
                <w:lang w:val="uk-UA"/>
              </w:rPr>
              <w:t>9</w:t>
            </w:r>
          </w:p>
          <w:p w:rsidR="009E2264" w:rsidRPr="008E38FF" w:rsidRDefault="009E2264" w:rsidP="008E38FF">
            <w:pPr>
              <w:ind w:left="394"/>
              <w:jc w:val="both"/>
              <w:rPr>
                <w:b/>
                <w:sz w:val="28"/>
                <w:szCs w:val="28"/>
                <w:lang w:val="uk-UA"/>
              </w:rPr>
            </w:pPr>
          </w:p>
          <w:p w:rsidR="009E2264" w:rsidRPr="008E38FF" w:rsidRDefault="009E2264" w:rsidP="008E38FF">
            <w:pPr>
              <w:ind w:left="394"/>
              <w:jc w:val="both"/>
              <w:rPr>
                <w:lang w:val="uk-UA"/>
              </w:rPr>
            </w:pPr>
            <w:r w:rsidRPr="008E38FF">
              <w:rPr>
                <w:lang w:val="uk-UA"/>
              </w:rPr>
              <w:t xml:space="preserve">від </w:t>
            </w:r>
            <w:r>
              <w:rPr>
                <w:lang w:val="uk-UA"/>
              </w:rPr>
              <w:t>25</w:t>
            </w:r>
            <w:r w:rsidRPr="008E38FF">
              <w:rPr>
                <w:lang w:val="uk-UA"/>
              </w:rPr>
              <w:t>.</w:t>
            </w:r>
            <w:r>
              <w:rPr>
                <w:lang w:val="uk-UA"/>
              </w:rPr>
              <w:t>10.201</w:t>
            </w:r>
            <w:r>
              <w:rPr>
                <w:lang w:val="en-US"/>
              </w:rPr>
              <w:t>7</w:t>
            </w:r>
            <w:r w:rsidRPr="008E38FF">
              <w:rPr>
                <w:lang w:val="uk-UA"/>
              </w:rPr>
              <w:t>р.</w:t>
            </w:r>
          </w:p>
        </w:tc>
      </w:tr>
      <w:tr w:rsidR="009E2264" w:rsidRPr="003A69F6" w:rsidTr="008E38FF">
        <w:trPr>
          <w:trHeight w:val="529"/>
        </w:trPr>
        <w:tc>
          <w:tcPr>
            <w:tcW w:w="10440" w:type="dxa"/>
            <w:gridSpan w:val="8"/>
          </w:tcPr>
          <w:p w:rsidR="009E2264" w:rsidRPr="009560B6" w:rsidRDefault="009E2264" w:rsidP="008E38FF">
            <w:pPr>
              <w:jc w:val="both"/>
            </w:pPr>
            <w:r w:rsidRPr="008E38FF">
              <w:rPr>
                <w:lang w:val="uk-UA"/>
              </w:rPr>
              <w:t xml:space="preserve">Замовник: ТОВ </w:t>
            </w:r>
            <w:r w:rsidRPr="009560B6">
              <w:t>“</w:t>
            </w:r>
            <w:r w:rsidRPr="008E38FF">
              <w:rPr>
                <w:lang w:val="uk-UA"/>
              </w:rPr>
              <w:t>Аутомотів Електрік Україна</w:t>
            </w:r>
            <w:r w:rsidRPr="009560B6">
              <w:t>”</w:t>
            </w:r>
          </w:p>
        </w:tc>
      </w:tr>
      <w:tr w:rsidR="009E2264" w:rsidRPr="003A69F6" w:rsidTr="008E38FF">
        <w:trPr>
          <w:trHeight w:val="537"/>
        </w:trPr>
        <w:tc>
          <w:tcPr>
            <w:tcW w:w="10440" w:type="dxa"/>
            <w:gridSpan w:val="8"/>
          </w:tcPr>
          <w:p w:rsidR="009E2264" w:rsidRPr="008E38FF" w:rsidRDefault="009E2264" w:rsidP="008E38FF">
            <w:pPr>
              <w:jc w:val="both"/>
              <w:rPr>
                <w:lang w:val="uk-UA"/>
              </w:rPr>
            </w:pPr>
            <w:r w:rsidRPr="008E38FF">
              <w:rPr>
                <w:lang w:val="uk-UA"/>
              </w:rPr>
              <w:t>Платник: Він же</w:t>
            </w:r>
          </w:p>
        </w:tc>
      </w:tr>
      <w:tr w:rsidR="009E2264" w:rsidRPr="003A69F6" w:rsidTr="008E38FF">
        <w:tc>
          <w:tcPr>
            <w:tcW w:w="720" w:type="dxa"/>
          </w:tcPr>
          <w:p w:rsidR="009E2264" w:rsidRPr="008E38FF" w:rsidRDefault="009E2264" w:rsidP="008E38FF">
            <w:pPr>
              <w:jc w:val="center"/>
              <w:rPr>
                <w:b/>
                <w:lang w:val="en-US"/>
              </w:rPr>
            </w:pPr>
            <w:r w:rsidRPr="003A69F6">
              <w:rPr>
                <w:b/>
                <w:lang w:val="en-US"/>
              </w:rPr>
              <w:t>№</w:t>
            </w:r>
          </w:p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</w:rPr>
              <w:t>п</w:t>
            </w:r>
            <w:r w:rsidRPr="008E38FF">
              <w:rPr>
                <w:b/>
                <w:lang w:val="en-US"/>
              </w:rPr>
              <w:t>/</w:t>
            </w:r>
            <w:r w:rsidRPr="008E38FF">
              <w:rPr>
                <w:b/>
                <w:lang w:val="uk-UA"/>
              </w:rPr>
              <w:t>п</w:t>
            </w:r>
          </w:p>
        </w:tc>
        <w:tc>
          <w:tcPr>
            <w:tcW w:w="4320" w:type="dxa"/>
          </w:tcPr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Найменування</w:t>
            </w:r>
          </w:p>
        </w:tc>
        <w:tc>
          <w:tcPr>
            <w:tcW w:w="1040" w:type="dxa"/>
            <w:gridSpan w:val="2"/>
          </w:tcPr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од.вим</w:t>
            </w:r>
          </w:p>
        </w:tc>
        <w:tc>
          <w:tcPr>
            <w:tcW w:w="751" w:type="dxa"/>
          </w:tcPr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к-ть</w:t>
            </w:r>
          </w:p>
        </w:tc>
        <w:tc>
          <w:tcPr>
            <w:tcW w:w="1449" w:type="dxa"/>
          </w:tcPr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ціна без ПДВ</w:t>
            </w:r>
          </w:p>
        </w:tc>
        <w:tc>
          <w:tcPr>
            <w:tcW w:w="844" w:type="dxa"/>
          </w:tcPr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ПДВ</w:t>
            </w:r>
          </w:p>
        </w:tc>
        <w:tc>
          <w:tcPr>
            <w:tcW w:w="1316" w:type="dxa"/>
          </w:tcPr>
          <w:p w:rsidR="009E2264" w:rsidRPr="008E38FF" w:rsidRDefault="009E2264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Всього</w:t>
            </w:r>
          </w:p>
        </w:tc>
      </w:tr>
      <w:tr w:rsidR="009E2264" w:rsidTr="008E38FF">
        <w:tc>
          <w:tcPr>
            <w:tcW w:w="720" w:type="dxa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1</w:t>
            </w:r>
          </w:p>
        </w:tc>
        <w:tc>
          <w:tcPr>
            <w:tcW w:w="4320" w:type="dxa"/>
          </w:tcPr>
          <w:p w:rsidR="009E2264" w:rsidRPr="009560B6" w:rsidRDefault="009E2264" w:rsidP="007A766F">
            <w:pPr>
              <w:rPr>
                <w:lang w:val="en-US"/>
              </w:rPr>
            </w:pPr>
            <w:r>
              <w:rPr>
                <w:color w:val="222222"/>
                <w:shd w:val="clear" w:color="auto" w:fill="FFFFFF"/>
                <w:lang w:val="uk-UA"/>
              </w:rPr>
              <w:t xml:space="preserve">Міні </w:t>
            </w:r>
            <w:r w:rsidRPr="009560B6">
              <w:rPr>
                <w:color w:val="222222"/>
                <w:shd w:val="clear" w:color="auto" w:fill="FFFFFF"/>
                <w:lang w:val="uk-UA"/>
              </w:rPr>
              <w:t>П</w:t>
            </w:r>
            <w:r>
              <w:rPr>
                <w:color w:val="222222"/>
                <w:shd w:val="clear" w:color="auto" w:fill="FFFFFF"/>
                <w:lang w:val="uk-UA"/>
              </w:rPr>
              <w:t>К</w:t>
            </w:r>
            <w:r w:rsidRPr="009560B6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>
              <w:rPr>
                <w:color w:val="222222"/>
                <w:shd w:val="clear" w:color="auto" w:fill="FFFFFF"/>
                <w:lang w:val="uk-UA"/>
              </w:rPr>
              <w:t>Raspberry Pi 3</w:t>
            </w:r>
          </w:p>
        </w:tc>
        <w:tc>
          <w:tcPr>
            <w:tcW w:w="1040" w:type="dxa"/>
            <w:gridSpan w:val="2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грн.</w:t>
            </w:r>
          </w:p>
        </w:tc>
        <w:tc>
          <w:tcPr>
            <w:tcW w:w="751" w:type="dxa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1шт.</w:t>
            </w:r>
          </w:p>
        </w:tc>
        <w:tc>
          <w:tcPr>
            <w:tcW w:w="1449" w:type="dxa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1700</w:t>
            </w:r>
            <w:r w:rsidRPr="008E38FF">
              <w:rPr>
                <w:lang w:val="uk-UA"/>
              </w:rPr>
              <w:t>,00</w:t>
            </w:r>
          </w:p>
        </w:tc>
        <w:tc>
          <w:tcPr>
            <w:tcW w:w="844" w:type="dxa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-</w:t>
            </w:r>
          </w:p>
        </w:tc>
        <w:tc>
          <w:tcPr>
            <w:tcW w:w="1316" w:type="dxa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Pr="008E38FF">
              <w:rPr>
                <w:lang w:val="uk-UA"/>
              </w:rPr>
              <w:t>00,00</w:t>
            </w:r>
          </w:p>
        </w:tc>
      </w:tr>
      <w:tr w:rsidR="009E2264" w:rsidTr="008E38FF">
        <w:tc>
          <w:tcPr>
            <w:tcW w:w="720" w:type="dxa"/>
          </w:tcPr>
          <w:p w:rsidR="009E2264" w:rsidRPr="008E38FF" w:rsidRDefault="009E2264" w:rsidP="007D5283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2</w:t>
            </w:r>
          </w:p>
        </w:tc>
        <w:tc>
          <w:tcPr>
            <w:tcW w:w="4320" w:type="dxa"/>
          </w:tcPr>
          <w:p w:rsidR="009E2264" w:rsidRPr="009560B6" w:rsidRDefault="009E2264" w:rsidP="007D5283">
            <w:pPr>
              <w:rPr>
                <w:lang w:val="uk-UA"/>
              </w:rPr>
            </w:pPr>
            <w:r>
              <w:rPr>
                <w:color w:val="222222"/>
                <w:shd w:val="clear" w:color="auto" w:fill="FFFFFF"/>
                <w:lang w:val="uk-UA"/>
              </w:rPr>
              <w:t>Аксесуари до Raspberry Pi 3</w:t>
            </w:r>
          </w:p>
        </w:tc>
        <w:tc>
          <w:tcPr>
            <w:tcW w:w="1040" w:type="dxa"/>
            <w:gridSpan w:val="2"/>
          </w:tcPr>
          <w:p w:rsidR="009E2264" w:rsidRPr="008E38FF" w:rsidRDefault="009E2264" w:rsidP="007D5283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грн.</w:t>
            </w:r>
          </w:p>
        </w:tc>
        <w:tc>
          <w:tcPr>
            <w:tcW w:w="751" w:type="dxa"/>
          </w:tcPr>
          <w:p w:rsidR="009E2264" w:rsidRPr="008E38FF" w:rsidRDefault="009E2264" w:rsidP="007D52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1шт.</w:t>
            </w:r>
          </w:p>
        </w:tc>
        <w:tc>
          <w:tcPr>
            <w:tcW w:w="1449" w:type="dxa"/>
          </w:tcPr>
          <w:p w:rsidR="009E2264" w:rsidRPr="008E38FF" w:rsidRDefault="009E2264" w:rsidP="007D52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  <w:r w:rsidRPr="008E38FF">
              <w:rPr>
                <w:lang w:val="uk-UA"/>
              </w:rPr>
              <w:t>00,00</w:t>
            </w:r>
          </w:p>
        </w:tc>
        <w:tc>
          <w:tcPr>
            <w:tcW w:w="844" w:type="dxa"/>
          </w:tcPr>
          <w:p w:rsidR="009E2264" w:rsidRPr="008E38FF" w:rsidRDefault="009E2264" w:rsidP="007D5283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-</w:t>
            </w:r>
          </w:p>
        </w:tc>
        <w:tc>
          <w:tcPr>
            <w:tcW w:w="1316" w:type="dxa"/>
          </w:tcPr>
          <w:p w:rsidR="009E2264" w:rsidRPr="008E38FF" w:rsidRDefault="009E2264" w:rsidP="007D52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  <w:r w:rsidRPr="008E38FF">
              <w:rPr>
                <w:lang w:val="uk-UA"/>
              </w:rPr>
              <w:t>00,00</w:t>
            </w:r>
          </w:p>
        </w:tc>
      </w:tr>
      <w:tr w:rsidR="009E2264" w:rsidRPr="005D7274" w:rsidTr="008E38FF">
        <w:tc>
          <w:tcPr>
            <w:tcW w:w="9124" w:type="dxa"/>
            <w:gridSpan w:val="7"/>
          </w:tcPr>
          <w:p w:rsidR="009E2264" w:rsidRPr="008E38FF" w:rsidRDefault="009E2264" w:rsidP="008E38FF">
            <w:pPr>
              <w:jc w:val="right"/>
              <w:rPr>
                <w:lang w:val="uk-UA"/>
              </w:rPr>
            </w:pPr>
            <w:r w:rsidRPr="008E38FF">
              <w:rPr>
                <w:lang w:val="uk-UA"/>
              </w:rPr>
              <w:t>Всього</w:t>
            </w:r>
          </w:p>
        </w:tc>
        <w:tc>
          <w:tcPr>
            <w:tcW w:w="1316" w:type="dxa"/>
          </w:tcPr>
          <w:p w:rsidR="009E2264" w:rsidRPr="008E38FF" w:rsidRDefault="009E2264" w:rsidP="008E38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 w:rsidRPr="008E38FF">
              <w:rPr>
                <w:lang w:val="uk-UA"/>
              </w:rPr>
              <w:t>00,00</w:t>
            </w:r>
          </w:p>
        </w:tc>
      </w:tr>
    </w:tbl>
    <w:p w:rsidR="009E2264" w:rsidRDefault="009E2264" w:rsidP="00A646F9">
      <w:pPr>
        <w:jc w:val="both"/>
        <w:rPr>
          <w:lang w:val="uk-UA"/>
        </w:rPr>
      </w:pPr>
    </w:p>
    <w:p w:rsidR="009E2264" w:rsidRDefault="009E2264" w:rsidP="009C49B1">
      <w:pPr>
        <w:ind w:left="540"/>
        <w:jc w:val="both"/>
        <w:rPr>
          <w:u w:val="single"/>
          <w:lang w:val="uk-UA"/>
        </w:rPr>
      </w:pPr>
      <w:r>
        <w:rPr>
          <w:lang w:val="uk-UA"/>
        </w:rPr>
        <w:t xml:space="preserve">Всього до оплати: </w:t>
      </w:r>
      <w:r>
        <w:rPr>
          <w:u w:val="single"/>
          <w:lang w:val="uk-UA"/>
        </w:rPr>
        <w:t>Чотири</w:t>
      </w:r>
      <w:r w:rsidRPr="00563272">
        <w:rPr>
          <w:u w:val="single"/>
          <w:lang w:val="uk-UA"/>
        </w:rPr>
        <w:t xml:space="preserve"> тисяч</w:t>
      </w:r>
      <w:r>
        <w:rPr>
          <w:u w:val="single"/>
          <w:lang w:val="uk-UA"/>
        </w:rPr>
        <w:t>і п’</w:t>
      </w:r>
      <w:r w:rsidRPr="0052391A">
        <w:rPr>
          <w:u w:val="single"/>
        </w:rPr>
        <w:t>ятсот</w:t>
      </w:r>
      <w:r w:rsidRPr="00563272">
        <w:rPr>
          <w:u w:val="single"/>
          <w:lang w:val="uk-UA"/>
        </w:rPr>
        <w:t xml:space="preserve"> гривень</w:t>
      </w:r>
    </w:p>
    <w:p w:rsidR="009E2264" w:rsidRDefault="009E2264" w:rsidP="009C49B1">
      <w:pPr>
        <w:ind w:left="540"/>
        <w:jc w:val="both"/>
        <w:rPr>
          <w:u w:val="single"/>
          <w:lang w:val="uk-UA"/>
        </w:rPr>
      </w:pPr>
    </w:p>
    <w:p w:rsidR="009E2264" w:rsidRDefault="009E2264" w:rsidP="009C49B1">
      <w:pPr>
        <w:ind w:left="540"/>
        <w:jc w:val="both"/>
        <w:rPr>
          <w:u w:val="single"/>
          <w:lang w:val="uk-UA"/>
        </w:rPr>
      </w:pPr>
    </w:p>
    <w:p w:rsidR="009E2264" w:rsidRDefault="009E2264" w:rsidP="009C49B1">
      <w:pPr>
        <w:ind w:left="540"/>
        <w:jc w:val="both"/>
        <w:rPr>
          <w:lang w:val="uk-UA"/>
        </w:rPr>
      </w:pPr>
      <w:r>
        <w:rPr>
          <w:lang w:val="uk-UA"/>
        </w:rPr>
        <w:t>Рахунок склав _______________ ФОП  Шеліхов А.М.</w:t>
      </w:r>
    </w:p>
    <w:p w:rsidR="009E2264" w:rsidRDefault="009E2264" w:rsidP="009C49B1">
      <w:pPr>
        <w:ind w:left="540"/>
        <w:jc w:val="both"/>
        <w:rPr>
          <w:sz w:val="20"/>
          <w:szCs w:val="2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527250">
        <w:t xml:space="preserve">         </w:t>
      </w:r>
      <w:r>
        <w:rPr>
          <w:sz w:val="20"/>
          <w:szCs w:val="20"/>
          <w:lang w:val="uk-UA"/>
        </w:rPr>
        <w:t>підпис</w:t>
      </w:r>
    </w:p>
    <w:p w:rsidR="009E2264" w:rsidRDefault="009E2264" w:rsidP="009C49B1">
      <w:pPr>
        <w:ind w:left="540"/>
        <w:jc w:val="both"/>
        <w:rPr>
          <w:sz w:val="20"/>
          <w:szCs w:val="20"/>
          <w:lang w:val="uk-UA"/>
        </w:rPr>
      </w:pPr>
    </w:p>
    <w:p w:rsidR="009E2264" w:rsidRDefault="009E2264" w:rsidP="009C49B1">
      <w:pPr>
        <w:ind w:left="540"/>
        <w:jc w:val="both"/>
        <w:rPr>
          <w:sz w:val="20"/>
          <w:szCs w:val="20"/>
          <w:lang w:val="uk-UA"/>
        </w:rPr>
      </w:pPr>
    </w:p>
    <w:p w:rsidR="009E2264" w:rsidRDefault="009E2264" w:rsidP="009C49B1">
      <w:pPr>
        <w:ind w:left="540"/>
        <w:jc w:val="both"/>
        <w:rPr>
          <w:sz w:val="20"/>
          <w:szCs w:val="20"/>
          <w:lang w:val="uk-UA"/>
        </w:rPr>
      </w:pPr>
    </w:p>
    <w:p w:rsidR="009E2264" w:rsidRDefault="009E2264" w:rsidP="009C49B1">
      <w:pPr>
        <w:ind w:left="540"/>
        <w:jc w:val="both"/>
        <w:rPr>
          <w:lang w:val="uk-UA"/>
        </w:rPr>
      </w:pPr>
    </w:p>
    <w:p w:rsidR="009E2264" w:rsidRDefault="009E2264" w:rsidP="009C49B1">
      <w:pPr>
        <w:ind w:left="540"/>
        <w:jc w:val="both"/>
        <w:rPr>
          <w:lang w:val="uk-UA"/>
        </w:rPr>
      </w:pPr>
    </w:p>
    <w:p w:rsidR="009E2264" w:rsidRDefault="009E2264" w:rsidP="009C49B1">
      <w:pPr>
        <w:ind w:left="540"/>
        <w:jc w:val="both"/>
        <w:rPr>
          <w:lang w:val="uk-UA"/>
        </w:rPr>
      </w:pPr>
    </w:p>
    <w:p w:rsidR="009E2264" w:rsidRDefault="009E2264" w:rsidP="009C49B1">
      <w:pPr>
        <w:ind w:left="540"/>
        <w:jc w:val="both"/>
        <w:rPr>
          <w:lang w:val="uk-UA"/>
        </w:rPr>
      </w:pPr>
      <w:r>
        <w:rPr>
          <w:lang w:val="uk-UA"/>
        </w:rPr>
        <w:t xml:space="preserve">Примітки: </w:t>
      </w:r>
    </w:p>
    <w:p w:rsidR="009E2264" w:rsidRDefault="009E2264" w:rsidP="009C49B1">
      <w:pPr>
        <w:ind w:left="540"/>
        <w:jc w:val="both"/>
        <w:rPr>
          <w:lang w:val="uk-UA"/>
        </w:rPr>
      </w:pPr>
    </w:p>
    <w:p w:rsidR="009E2264" w:rsidRDefault="009E2264" w:rsidP="009C49B1">
      <w:pPr>
        <w:ind w:left="540"/>
        <w:jc w:val="both"/>
        <w:rPr>
          <w:lang w:val="uk-UA"/>
        </w:rPr>
      </w:pPr>
      <w:r>
        <w:rPr>
          <w:lang w:val="uk-UA"/>
        </w:rPr>
        <w:t>1. Монтажні матеріали (кабель, кабельні канали, ...) надає замовник.</w:t>
      </w:r>
    </w:p>
    <w:p w:rsidR="009E2264" w:rsidRDefault="009E2264" w:rsidP="009C49B1">
      <w:pPr>
        <w:ind w:left="540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9E2264" w:rsidRPr="000F23B1" w:rsidRDefault="009E2264" w:rsidP="009C49B1">
      <w:pPr>
        <w:ind w:left="540"/>
        <w:jc w:val="both"/>
        <w:rPr>
          <w:lang w:val="uk-UA"/>
        </w:rPr>
      </w:pPr>
      <w:r>
        <w:rPr>
          <w:lang w:val="uk-UA"/>
        </w:rPr>
        <w:t>2. Рахунок дійсний до 22.09.2017р.</w:t>
      </w:r>
    </w:p>
    <w:sectPr w:rsidR="009E2264" w:rsidRPr="000F23B1" w:rsidSect="00E17509">
      <w:pgSz w:w="11906" w:h="16838"/>
      <w:pgMar w:top="71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7509"/>
    <w:rsid w:val="00004A90"/>
    <w:rsid w:val="00051887"/>
    <w:rsid w:val="0005267D"/>
    <w:rsid w:val="000F23B1"/>
    <w:rsid w:val="001065D4"/>
    <w:rsid w:val="00114144"/>
    <w:rsid w:val="00131B5D"/>
    <w:rsid w:val="00182562"/>
    <w:rsid w:val="001D486C"/>
    <w:rsid w:val="001F0243"/>
    <w:rsid w:val="00212A25"/>
    <w:rsid w:val="0023240E"/>
    <w:rsid w:val="002427AE"/>
    <w:rsid w:val="00256515"/>
    <w:rsid w:val="002724C8"/>
    <w:rsid w:val="00295A7C"/>
    <w:rsid w:val="002C79A6"/>
    <w:rsid w:val="002E6A2E"/>
    <w:rsid w:val="00342A2B"/>
    <w:rsid w:val="003A2A46"/>
    <w:rsid w:val="003A69F6"/>
    <w:rsid w:val="003B128C"/>
    <w:rsid w:val="003C6537"/>
    <w:rsid w:val="003C769C"/>
    <w:rsid w:val="00404782"/>
    <w:rsid w:val="00424EFA"/>
    <w:rsid w:val="0049642E"/>
    <w:rsid w:val="004A5FAA"/>
    <w:rsid w:val="004E19F0"/>
    <w:rsid w:val="0052391A"/>
    <w:rsid w:val="0052467F"/>
    <w:rsid w:val="00527250"/>
    <w:rsid w:val="00563272"/>
    <w:rsid w:val="005D7274"/>
    <w:rsid w:val="0066559C"/>
    <w:rsid w:val="00665A7E"/>
    <w:rsid w:val="006951F3"/>
    <w:rsid w:val="006A6139"/>
    <w:rsid w:val="0078453F"/>
    <w:rsid w:val="00785273"/>
    <w:rsid w:val="007A766F"/>
    <w:rsid w:val="007B4D4B"/>
    <w:rsid w:val="007D5283"/>
    <w:rsid w:val="007F3FD2"/>
    <w:rsid w:val="00825215"/>
    <w:rsid w:val="00827569"/>
    <w:rsid w:val="008438A5"/>
    <w:rsid w:val="0087754C"/>
    <w:rsid w:val="008B15DE"/>
    <w:rsid w:val="008C3A85"/>
    <w:rsid w:val="008E38FF"/>
    <w:rsid w:val="009019AE"/>
    <w:rsid w:val="00927B8F"/>
    <w:rsid w:val="00952919"/>
    <w:rsid w:val="009560B6"/>
    <w:rsid w:val="00966570"/>
    <w:rsid w:val="00972DE9"/>
    <w:rsid w:val="009B4504"/>
    <w:rsid w:val="009B6397"/>
    <w:rsid w:val="009C49B1"/>
    <w:rsid w:val="009E2264"/>
    <w:rsid w:val="009E709F"/>
    <w:rsid w:val="00A00F18"/>
    <w:rsid w:val="00A41B92"/>
    <w:rsid w:val="00A560A5"/>
    <w:rsid w:val="00A60848"/>
    <w:rsid w:val="00A646F9"/>
    <w:rsid w:val="00A7788F"/>
    <w:rsid w:val="00A823AB"/>
    <w:rsid w:val="00A826E5"/>
    <w:rsid w:val="00A82937"/>
    <w:rsid w:val="00A93A39"/>
    <w:rsid w:val="00A9703B"/>
    <w:rsid w:val="00AB229D"/>
    <w:rsid w:val="00AF53A5"/>
    <w:rsid w:val="00B106C0"/>
    <w:rsid w:val="00B44ABE"/>
    <w:rsid w:val="00B66371"/>
    <w:rsid w:val="00B81DF9"/>
    <w:rsid w:val="00BB3F4C"/>
    <w:rsid w:val="00BF04ED"/>
    <w:rsid w:val="00C05CBC"/>
    <w:rsid w:val="00C12F73"/>
    <w:rsid w:val="00C15E31"/>
    <w:rsid w:val="00C37ACB"/>
    <w:rsid w:val="00C77B0B"/>
    <w:rsid w:val="00C958A1"/>
    <w:rsid w:val="00D615B8"/>
    <w:rsid w:val="00D627B9"/>
    <w:rsid w:val="00D761B5"/>
    <w:rsid w:val="00DA7E07"/>
    <w:rsid w:val="00DB4851"/>
    <w:rsid w:val="00DF715D"/>
    <w:rsid w:val="00E17509"/>
    <w:rsid w:val="00E44EE4"/>
    <w:rsid w:val="00E52E98"/>
    <w:rsid w:val="00EA6C29"/>
    <w:rsid w:val="00EC2E21"/>
    <w:rsid w:val="00ED5E98"/>
    <w:rsid w:val="00F314C2"/>
    <w:rsid w:val="00F32FB0"/>
    <w:rsid w:val="00FB113B"/>
    <w:rsid w:val="00FF2968"/>
    <w:rsid w:val="00FF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9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1750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439</Words>
  <Characters>251</Characters>
  <Application>Microsoft Office Outlook</Application>
  <DocSecurity>0</DocSecurity>
  <Lines>0</Lines>
  <Paragraphs>0</Paragraphs>
  <ScaleCrop>false</ScaleCrop>
  <Company>HOME 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ПП Шеліхов Андрій Михайлович</dc:title>
  <dc:subject/>
  <dc:creator>Administrator</dc:creator>
  <cp:keywords/>
  <dc:description/>
  <cp:lastModifiedBy>Amdrew</cp:lastModifiedBy>
  <cp:revision>2</cp:revision>
  <cp:lastPrinted>2009-10-16T06:54:00Z</cp:lastPrinted>
  <dcterms:created xsi:type="dcterms:W3CDTF">2017-10-25T11:48:00Z</dcterms:created>
  <dcterms:modified xsi:type="dcterms:W3CDTF">2017-10-25T11:48:00Z</dcterms:modified>
</cp:coreProperties>
</file>